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通知子系统</w:t>
      </w: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1.1分级别发通知，学校管理者，针对全校发通知、班级通知、个人通知</w:t>
      </w: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ab/>
      </w: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谁可以发什么样的通知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校长可发全校通知、个人通知、所有老师、指定班级或老师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老师可发所带班级通知、个人通知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学生只能接收通知</w:t>
      </w:r>
    </w:p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ab/>
      </w: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系统通知与人为通知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学生的每次考试成绩由系统通知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每个星期三把预排课课表通知给老师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每个星期天把课表通知给全校</w:t>
      </w:r>
    </w:p>
    <w:p>
      <w:pPr>
        <w:tabs>
          <w:tab w:val="left" w:pos="7581"/>
        </w:tabs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ab/>
      </w:r>
    </w:p>
    <w:p>
      <w:pPr>
        <w:numPr>
          <w:ilvl w:val="0"/>
          <w:numId w:val="1"/>
        </w:num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怎么限定通知只有指定人员才可用看到？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通知的阅读人、阅读人数</w:t>
      </w:r>
    </w:p>
    <w:p>
      <w:pPr>
        <w:numPr>
          <w:ilvl w:val="0"/>
          <w:numId w:val="0"/>
        </w:numPr>
        <w:spacing w:line="360" w:lineRule="auto"/>
        <w:ind w:leftChars="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未读通知提醒</w:t>
      </w:r>
    </w:p>
    <w:p>
      <w:pPr>
        <w:numPr>
          <w:ilvl w:val="0"/>
          <w:numId w:val="0"/>
        </w:numPr>
        <w:spacing w:line="360" w:lineRule="auto"/>
        <w:ind w:leftChars="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通知是否可用删除</w:t>
      </w:r>
    </w:p>
    <w:p>
      <w:pPr>
        <w:numPr>
          <w:ilvl w:val="0"/>
          <w:numId w:val="0"/>
        </w:numPr>
        <w:spacing w:line="360" w:lineRule="auto"/>
        <w:ind w:leftChars="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5、通知不能修改，只能取消，发新消息</w:t>
      </w:r>
    </w:p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</w:rPr>
        <w:t>流程控制子系统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发起者知道流程走到了那；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如果请求被驳回，显示流程在哪里断的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请假或调课超时处理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每一次流程到了某个阶段时，相应阶段的人收到一条通知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流程结束给发起者发个通知，每个阶段发起者收到通知、及状态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请假：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学生发出请求，需要班主任和教员同意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员工发出请求，经部门经理同意后，部门经理在发送请求给校长，校长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同意则请假成功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报销：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员工发出请求，经部门经理核实，部门经理再发送请求给财务，财务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同意则请求成功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调课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老师发出请求，经过系统判断在不和其他老师起冲突的情况下则调课成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功，起冲突的话再发送请求给指定教务，经教务同意后再发请求给校长，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校长同意后则调课成功，系统判断与其他老师不起冲突时也会发送给校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长核实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流程设计：表示一种流程的模式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流程节点：节点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1（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发起人）、节点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2（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审批人）、节点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2（审批人）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发起流程：基于某种流程模式的一个具体事例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1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节点的信息：属于哪个流程实例的、谁审批、什么时候审批、审批的意见、审批的结果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如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1、系统设计有3个流程（请假、报销、调课），在流程表中3条记录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2、基于请假流程发起了100个请假，流程实例表中有100条记录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3、请假流程有三个流程节点，那么就有3*300以上的流程几点审批记录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流程与流程节点一对多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流程与流程实例一对多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流程实例与流程节点审批记录一对多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流程本身的操作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新建流程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修改流程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修改后的流程不能邮箱修改前的流程实例的步骤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修改后发起的流程按新的流程模式走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分类查看流程</w:t>
      </w:r>
    </w:p>
    <w:p>
      <w:pPr>
        <w:numPr>
          <w:ilvl w:val="0"/>
          <w:numId w:val="3"/>
        </w:numPr>
        <w:tabs>
          <w:tab w:val="left" w:pos="3279"/>
        </w:tabs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 xml:space="preserve">删除流程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1、如果该流程下有未完成的流程实例，则不能删除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流程实例的操作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每次发起流程新增流程实例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随着流程推进而修改，如流程成功或驳回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发起人可以随时查看流程实例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可撤回（删除）只能有发起人自己撤销或删除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流程节点表：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每一种流程都有多个流程节点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流程节点审批记录：</w:t>
      </w:r>
    </w:p>
    <w:p>
      <w:pPr>
        <w:numPr>
          <w:ilvl w:val="0"/>
          <w:numId w:val="6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随着流程实例的推动而新增数据</w:t>
      </w:r>
    </w:p>
    <w:p>
      <w:pPr>
        <w:numPr>
          <w:ilvl w:val="0"/>
          <w:numId w:val="6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不得修改</w:t>
      </w:r>
    </w:p>
    <w:p>
      <w:pPr>
        <w:numPr>
          <w:ilvl w:val="0"/>
          <w:numId w:val="6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可在每条流程实例中查看</w:t>
      </w:r>
    </w:p>
    <w:p>
      <w:pPr>
        <w:numPr>
          <w:ilvl w:val="0"/>
          <w:numId w:val="6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不得删除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流程节点的状态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eastAsia="zh-CN"/>
        </w:rPr>
        <w:t>发起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==&gt;&gt;待审批==&gt;&gt;通过、不通过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流程实例的状态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新建===&gt;&gt;审批中==&gt;&gt;结束、撤销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流程实例只能有发起人自己撤销或删除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流程项：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请假、报销、调课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节点项: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学生请假：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=》教员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学生=》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 xml:space="preserve">   =》（两方同意则通过，一方驳回则不通过）</w:t>
      </w:r>
    </w:p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=》班主任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员工请假：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员工=》部门经理=》校长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报销：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员工=》部门经理=》财务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调课：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员工=》调课后与之起冲突的老师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3A415"/>
    <w:multiLevelType w:val="singleLevel"/>
    <w:tmpl w:val="8823A41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FBFF95"/>
    <w:multiLevelType w:val="singleLevel"/>
    <w:tmpl w:val="D3FBFF95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2">
    <w:nsid w:val="E09A18CC"/>
    <w:multiLevelType w:val="singleLevel"/>
    <w:tmpl w:val="E09A18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E9D948D"/>
    <w:multiLevelType w:val="singleLevel"/>
    <w:tmpl w:val="EE9D948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D7D0EA"/>
    <w:multiLevelType w:val="singleLevel"/>
    <w:tmpl w:val="57D7D0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337B1FE"/>
    <w:multiLevelType w:val="singleLevel"/>
    <w:tmpl w:val="7337B1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537D"/>
    <w:rsid w:val="0B411178"/>
    <w:rsid w:val="179E44E2"/>
    <w:rsid w:val="2FAC53D5"/>
    <w:rsid w:val="310F29B2"/>
    <w:rsid w:val="333E5CC6"/>
    <w:rsid w:val="35200D50"/>
    <w:rsid w:val="39FD7A43"/>
    <w:rsid w:val="3C462405"/>
    <w:rsid w:val="3E1459AB"/>
    <w:rsid w:val="47DA0724"/>
    <w:rsid w:val="4F943C9E"/>
    <w:rsid w:val="642742E3"/>
    <w:rsid w:val="6CBA6606"/>
    <w:rsid w:val="6D535020"/>
    <w:rsid w:val="7F94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2018-08-08T06:38:00Z</dcterms:created>
  <dc:creator>Administrator</dc:creator>
  <cp:lastModifiedBy>Administrator</cp:lastModifiedBy>
  <dcterms:modified xsi:type="dcterms:W3CDTF">2018-08-17T03:04:45Z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